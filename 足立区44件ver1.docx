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9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39"/>
        <w:gridCol w:w="2739"/>
        <w:gridCol w:w="2739"/>
        <w:gridCol w:w="2739"/>
        <w:gridCol w:w="2739"/>
      </w:tblGrid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〒120-0001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足立区大谷田2-16-12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芳沢医院歯科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〒121-0816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足立区梅島3-42-7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熊田歯科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〒120-0005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足立区綾瀬6-21-13-A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飯高歯科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〒123-0872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足立区江北6-23-4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アルプデンタル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足立区西新井5-15-8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福田歯科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足立区竹の塚1-41-1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田代歯科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〒120-0034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足立区千住1-27-10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市川歯科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〒120-0014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足立区西綾瀬3-38-5-102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服部歯科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6B5641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〒123-0863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足立区谷在家1-11-6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中村歯科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〒123-0862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足立区皿沼1-5-4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今村歯科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〒123-0863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足立区谷在</w:t>
            </w:r>
            <w:bookmarkStart w:id="0" w:name="_GoBack"/>
            <w:bookmarkEnd w:id="0"/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家3-16-18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矢嶋歯科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足立区島根4-22-22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金子歯科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〒121-0076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足立区平野1-21-14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荻原歯科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〒120-0011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足立区中央本町2-24-1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吉田歯科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足立区竹の塚5-6-19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稲葉歯科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足立区西新井本町1-13-10-C-101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西新井本町歯科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〒123-0851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足立区梅田3-30-7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中村歯科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〒123-0873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足立区扇3-13-12-1F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木村歯科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〒121-0831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足立区舎人1-3-17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こがねい歯科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〒121-0012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足立区青井4-34-3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青井駅前歯科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足立区竹の塚6-3-15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だいご歯科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足立区竹の塚3-20-11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しん歯科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足立区西新井栄町2-18-1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ホワイト歯科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足立区西新井6-17-1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西新井一丁目歯科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足立区西新井本町2-31-20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江北ファミリー歯科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〒123-0852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足立区関原3-31-19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小松歯科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〒121-0075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足立区一ツ家2-14-4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こいそ歯科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〒120-0015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足立区足立4-22-11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髙橋歯科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〒120-0012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足立区青井1-1-19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シンヤ歯科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〒123-0864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足立区鹿浜5-1-2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塩沢歯科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足立区竹の塚6-8-13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ヨシダ歯科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足立区西新井本町2-2-1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田中歯科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〒120-0044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足立区千住緑町2-14-6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高木歯科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足立区西新井栄町2-3-3-3F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さくら参道歯科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〒120-0035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足立区千住中居町19-15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ふるや歯科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〒123-0851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足立区梅田5-28-18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那須歯科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足立区西新井2-12-8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岡谷歯科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〒123-0851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足立区梅田6-9-15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コスモ歯科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〒121-0064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足立区保木間5-34-7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加藤歯科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足立区竹の塚1-7-2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やまもと歯科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  <w:tr w:rsidR="009A2570" w:rsidRPr="00D92C63" w:rsidTr="00C67C2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〒121-0816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足立区梅島3-1-6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美和歯科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〒121-0813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足立区竹の塚6-13-14-101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ひでまさ歯科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〒123-0845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足立区西新井本町5-2-26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康永歯科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〒121-0061</w:t>
            </w:r>
          </w:p>
          <w:p w:rsidR="009A2570" w:rsidRPr="00214233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  <w:r w:rsidRPr="00197FEE">
              <w:rPr>
                <w:rFonts w:ascii="Meiryo UI" w:eastAsia="Meiryo UI" w:hAnsi="Meiryo UI" w:hint="eastAsia"/>
                <w:noProof/>
                <w:sz w:val="16"/>
                <w:szCs w:val="16"/>
              </w:rPr>
              <w:t>足立区花畑2-7-21-102</w:t>
            </w:r>
          </w:p>
          <w:p w:rsidR="009A2570" w:rsidRDefault="009A2570" w:rsidP="00C67C27">
            <w:pPr>
              <w:ind w:left="68" w:right="68"/>
              <w:rPr>
                <w:rFonts w:ascii="Meiryo UI" w:eastAsia="Meiryo UI" w:hAnsi="Meiryo UI"/>
                <w:sz w:val="16"/>
                <w:szCs w:val="16"/>
              </w:rPr>
            </w:pPr>
          </w:p>
          <w:p w:rsidR="009A2570" w:rsidRPr="00214233" w:rsidRDefault="009A2570" w:rsidP="00C67C27">
            <w:pPr>
              <w:ind w:left="68" w:right="68" w:firstLineChars="100" w:firstLine="180"/>
              <w:rPr>
                <w:rFonts w:ascii="Meiryo UI" w:eastAsia="Meiryo UI" w:hAnsi="Meiryo UI"/>
                <w:sz w:val="18"/>
                <w:szCs w:val="18"/>
              </w:rPr>
            </w:pPr>
            <w:r w:rsidRPr="00197FEE">
              <w:rPr>
                <w:rFonts w:ascii="Meiryo UI" w:eastAsia="Meiryo UI" w:hAnsi="Meiryo UI" w:hint="eastAsia"/>
                <w:noProof/>
                <w:sz w:val="18"/>
                <w:szCs w:val="18"/>
              </w:rPr>
              <w:t>かたうみ歯科</w:t>
            </w:r>
          </w:p>
          <w:p w:rsidR="009A2570" w:rsidRPr="00214233" w:rsidRDefault="009A2570" w:rsidP="00C67C27">
            <w:pPr>
              <w:ind w:left="68" w:right="68" w:firstLineChars="200" w:firstLine="440"/>
              <w:rPr>
                <w:rFonts w:hint="eastAsia"/>
                <w:sz w:val="22"/>
              </w:rPr>
            </w:pPr>
            <w:r w:rsidRPr="00197FEE">
              <w:rPr>
                <w:rFonts w:ascii="Meiryo UI" w:eastAsia="Meiryo UI" w:hAnsi="Meiryo UI" w:hint="eastAsia"/>
                <w:noProof/>
                <w:sz w:val="22"/>
              </w:rPr>
              <w:t>院長様</w:t>
            </w:r>
          </w:p>
        </w:tc>
        <w:tc>
          <w:tcPr>
            <w:tcW w:w="2739" w:type="dxa"/>
          </w:tcPr>
          <w:p w:rsidR="009A2570" w:rsidRPr="00D92C63" w:rsidRDefault="009A2570" w:rsidP="00C67C27">
            <w:pPr>
              <w:ind w:left="68" w:right="68"/>
            </w:pPr>
          </w:p>
        </w:tc>
      </w:tr>
    </w:tbl>
    <w:p w:rsidR="009A2570" w:rsidRDefault="009A2570" w:rsidP="004D621F">
      <w:pPr>
        <w:ind w:left="68" w:right="68"/>
        <w:rPr>
          <w:vanish/>
        </w:rPr>
        <w:sectPr w:rsidR="009A2570" w:rsidSect="009A2570">
          <w:pgSz w:w="11906" w:h="16838"/>
          <w:pgMar w:top="499" w:right="476" w:bottom="0" w:left="476" w:header="720" w:footer="720" w:gutter="0"/>
          <w:pgNumType w:start="1"/>
          <w:cols w:space="720"/>
        </w:sectPr>
      </w:pPr>
    </w:p>
    <w:p w:rsidR="009A2570" w:rsidRPr="004D621F" w:rsidRDefault="009A2570" w:rsidP="004D621F">
      <w:pPr>
        <w:ind w:left="68" w:right="68"/>
        <w:rPr>
          <w:vanish/>
        </w:rPr>
      </w:pPr>
    </w:p>
    <w:sectPr w:rsidR="009A2570" w:rsidRPr="004D621F" w:rsidSect="009A2570">
      <w:type w:val="continuous"/>
      <w:pgSz w:w="11906" w:h="16838"/>
      <w:pgMar w:top="499" w:right="476" w:bottom="0" w:left="4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33"/>
    <w:rsid w:val="00214233"/>
    <w:rsid w:val="004D621F"/>
    <w:rsid w:val="00647BFF"/>
    <w:rsid w:val="006B5641"/>
    <w:rsid w:val="009A2570"/>
    <w:rsid w:val="00C67C27"/>
    <w:rsid w:val="00D9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5587B0-63E2-4F17-95D9-FA3FDBA1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B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01_Business\01.&#12522;&#12473;&#12488;&#20316;&#25104;\@@&#23451;&#21517;&#12521;&#12505;&#12523;\04.&#20108;&#22238;&#30446;&#12398;&#25104;&#21151;_ReadMe&#12354;&#12426;\RB20_UPRL44A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RB20_UPRL44A.dot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辻井歩</dc:creator>
  <cp:keywords/>
  <dc:description/>
  <cp:lastModifiedBy>辻井 歩</cp:lastModifiedBy>
  <cp:revision>1</cp:revision>
  <dcterms:created xsi:type="dcterms:W3CDTF">2019-12-14T02:56:00Z</dcterms:created>
  <dcterms:modified xsi:type="dcterms:W3CDTF">2019-12-14T02:56:00Z</dcterms:modified>
</cp:coreProperties>
</file>